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  <w:lang w:val="pt-BR"/>
        </w:rPr>
        <w:id w:val="-1296670098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p w:rsidR="00772ECC" w:rsidRPr="004E3E8F" w:rsidRDefault="00963E7D">
          <w:pPr>
            <w:rPr>
              <w:noProof/>
              <w:lang w:val="pt-BR"/>
            </w:rPr>
          </w:pPr>
          <w:r w:rsidRPr="004E3E8F">
            <w:rPr>
              <w:noProof/>
              <w:lang w:val="pt-BR" w:eastAsia="pt-B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D055D3E" wp14:editId="6BAAC260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144000"/>
                    <wp:effectExtent l="0" t="0" r="635" b="3810"/>
                    <wp:wrapNone/>
                    <wp:docPr id="3" name="Grupo 3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14400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Retângulo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Caixa de texto 2"/>
                            <wps:cNvSpPr txBox="1"/>
                            <wps:spPr>
                              <a:xfrm>
                                <a:off x="323850" y="4933950"/>
                                <a:ext cx="591185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2ECC" w:rsidRDefault="00652C7F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  <w:r w:rsidRPr="00652C7F">
                                    <w:rPr>
                                      <w:rFonts w:ascii="Segoe UI Semibold" w:eastAsia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  <w:lang w:val="pt-BR" w:bidi="pt-BR"/>
                                    </w:rPr>
                                    <w:t>https://www.figma.com/file/ytJTlaNrkaFy26O06axFDu/Untitled?node-id=0%3A1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1D055D3E" id="Grupo 3" o:spid="_x0000_s1026" style="position:absolute;margin-left:0;margin-top:0;width:514.8pt;height:10in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">
                    <v:rect id="Retângulo 388" o:spid="_x0000_s1027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CZIsEA&#10;AADcAAAADwAAAGRycy9kb3ducmV2LnhtbERPTWsCMRC9C/6HMEJvmtVCkdUo4iJIrYeqB4/DZtxd&#10;TSZLEnXbX98chB4f73u+7KwRD/KhcaxgPMpAEJdON1wpOB03wymIEJE1Gsek4IcCLBf93hxz7Z78&#10;TY9DrEQK4ZCjgjrGNpcylDVZDCPXEifu4rzFmKCvpPb4TOHWyEmWfUiLDaeGGlta11TeDneroPg0&#10;5jeeC2+PWbHftbRbf129Um+DbjUDEamL/+KXe6sVvE/T2nQmHQG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AmSLBAAAA3AAAAA8AAAAAAAAAAAAAAAAAmAIAAGRycy9kb3du&#10;cmV2LnhtbFBLBQYAAAAABAAEAPUAAACGAwAAAAA=&#10;" fillcolor="#00b0f0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8" type="#_x0000_t202" style="position:absolute;left:3238;top:49339;width:59119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<v:textbox>
                        <w:txbxContent>
                          <w:p w:rsidR="00772ECC" w:rsidRDefault="00652C7F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 w:rsidRPr="00652C7F">
                              <w:rPr>
                                <w:rFonts w:ascii="Segoe UI Semibold" w:eastAsia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  <w:lang w:val="pt-BR" w:bidi="pt-BR"/>
                              </w:rPr>
                              <w:t>https://www.figma.com/file/ytJTlaNrkaFy26O06axFDu/Untitled?node-id=0%3A1</w:t>
                            </w: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  <w:bookmarkEnd w:id="0"/>
        </w:p>
        <w:p w:rsidR="00772ECC" w:rsidRPr="004E3E8F" w:rsidRDefault="00772ECC">
          <w:pPr>
            <w:rPr>
              <w:noProof/>
              <w:lang w:val="pt-BR"/>
            </w:rPr>
          </w:pPr>
        </w:p>
        <w:p w:rsidR="00772ECC" w:rsidRPr="004E3E8F" w:rsidRDefault="00772ECC">
          <w:pPr>
            <w:rPr>
              <w:noProof/>
              <w:lang w:val="pt-BR"/>
            </w:rPr>
          </w:pPr>
        </w:p>
        <w:p w:rsidR="00772ECC" w:rsidRPr="004E3E8F" w:rsidRDefault="00772ECC">
          <w:pPr>
            <w:rPr>
              <w:noProof/>
              <w:lang w:val="pt-BR"/>
            </w:rPr>
          </w:pPr>
        </w:p>
        <w:p w:rsidR="00772ECC" w:rsidRPr="004E3E8F" w:rsidRDefault="00652C7F" w:rsidP="00652C7F">
          <w:pPr>
            <w:spacing w:after="70"/>
            <w:rPr>
              <w:noProof/>
              <w:lang w:val="pt-BR"/>
            </w:rPr>
          </w:pPr>
        </w:p>
      </w:sdtContent>
    </w:sdt>
    <w:sectPr w:rsidR="00772ECC" w:rsidRPr="004E3E8F" w:rsidSect="00186ECE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C7F" w:rsidRDefault="00652C7F">
      <w:pPr>
        <w:spacing w:after="0" w:line="240" w:lineRule="auto"/>
      </w:pPr>
      <w:r>
        <w:separator/>
      </w:r>
    </w:p>
  </w:endnote>
  <w:endnote w:type="continuationSeparator" w:id="0">
    <w:p w:rsidR="00652C7F" w:rsidRDefault="0065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ECC" w:rsidRDefault="00963E7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73FBAC" wp14:editId="0CDF8291">
              <wp:simplePos x="0" y="0"/>
              <wp:positionH relativeFrom="page">
                <wp:posOffset>922655</wp:posOffset>
              </wp:positionH>
              <wp:positionV relativeFrom="page">
                <wp:posOffset>9763287</wp:posOffset>
              </wp:positionV>
              <wp:extent cx="5715000" cy="0"/>
              <wp:effectExtent l="0" t="0" r="0" b="0"/>
              <wp:wrapNone/>
              <wp:docPr id="8" name="Conector reto 8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5508107" id="Conector reto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72.65pt,768.75pt" to="522.65pt,7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C7F" w:rsidRDefault="00652C7F">
      <w:pPr>
        <w:spacing w:after="0" w:line="240" w:lineRule="auto"/>
      </w:pPr>
      <w:r>
        <w:separator/>
      </w:r>
    </w:p>
  </w:footnote>
  <w:footnote w:type="continuationSeparator" w:id="0">
    <w:p w:rsidR="00652C7F" w:rsidRDefault="0065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ECC" w:rsidRDefault="00963E7D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39C87" wp14:editId="5F4648EA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715000" cy="0"/>
              <wp:effectExtent l="0" t="0" r="0" b="0"/>
              <wp:wrapNone/>
              <wp:docPr id="7" name="Conector reto 7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E78186F" id="Conector reto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50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C7F"/>
    <w:rsid w:val="000016DD"/>
    <w:rsid w:val="000C72D5"/>
    <w:rsid w:val="00186ECE"/>
    <w:rsid w:val="0029540C"/>
    <w:rsid w:val="00434D77"/>
    <w:rsid w:val="004D5A18"/>
    <w:rsid w:val="004E3E8F"/>
    <w:rsid w:val="00652C7F"/>
    <w:rsid w:val="00772ECC"/>
    <w:rsid w:val="00805CBF"/>
    <w:rsid w:val="00957E3D"/>
    <w:rsid w:val="00963E7D"/>
    <w:rsid w:val="00A37DAF"/>
    <w:rsid w:val="00B26053"/>
    <w:rsid w:val="00BA45A2"/>
    <w:rsid w:val="00C00F2B"/>
    <w:rsid w:val="00D866D9"/>
    <w:rsid w:val="00E1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7941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595959" w:themeColor="text1" w:themeTint="A6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PargrafodaLista">
    <w:name w:val="List Paragraph"/>
    <w:basedOn w:val="Normal"/>
    <w:link w:val="PargrafodaListaChar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14:ligatures w14:val="standard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PargrafodaListaChar">
    <w:name w:val="Parágrafo da Lista Char"/>
    <w:basedOn w:val="Fontepargpadro"/>
    <w:link w:val="PargrafodaLista"/>
    <w:uiPriority w:val="34"/>
    <w:rPr>
      <w:rFonts w:eastAsia="MS Mincho"/>
      <w:color w:val="404040" w:themeColor="text1" w:themeTint="BF"/>
      <w:kern w:val="20"/>
      <w14:ligatures w14:val="standard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Forte">
    <w:name w:val="Strong"/>
    <w:basedOn w:val="Fontepargpadro"/>
    <w:uiPriority w:val="22"/>
    <w:qFormat/>
    <w:rPr>
      <w:b/>
      <w:bCs/>
      <w:color w:val="595959" w:themeColor="text1" w:themeTint="A6"/>
    </w:rPr>
  </w:style>
  <w:style w:type="character" w:styleId="nfase">
    <w:name w:val="Emphasis"/>
    <w:basedOn w:val="Fontepargpadro"/>
    <w:uiPriority w:val="20"/>
    <w:qFormat/>
    <w:rPr>
      <w:i w:val="0"/>
      <w:iCs w:val="0"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table" w:customStyle="1" w:styleId="TabeladeLista4-nfase11">
    <w:name w:val="Tabela de Lista 4 - Ênfase 11"/>
    <w:basedOn w:val="Tabela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es">
    <w:name w:val="Instruções"/>
    <w:basedOn w:val="Normal"/>
    <w:qFormat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pPr>
      <w:spacing w:after="200"/>
    </w:pPr>
    <w:rPr>
      <w:rFonts w:asciiTheme="minorHAnsi" w:eastAsiaTheme="minorEastAsia" w:hAnsiTheme="minorHAnsi" w:cstheme="minorBidi"/>
      <w:b/>
      <w:bCs/>
      <w:color w:val="auto"/>
      <w:kern w:val="0"/>
      <w14:ligatures w14:val="none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customStyle="1" w:styleId="IU">
    <w:name w:val="IU"/>
    <w:basedOn w:val="Normal"/>
    <w:qFormat/>
    <w:rPr>
      <w:b/>
      <w:bCs/>
      <w:color w:val="auto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ecja\AppData\Roaming\Microsoft\Modelos\Bem-vindo%20ao%20Word%20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1C23AB-CFBF-417A-B773-C0D8D95A840F}">
  <ds:schemaRefs>
    <ds:schemaRef ds:uri="16c05727-aa75-4e4a-9b5f-8a80a1165891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71af3243-3dd4-4a8d-8c0d-dd76da1f02a5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4ED7208-DCDA-47E6-88E1-54D56125A5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859B9C-6203-4B82-8AB2-6504B135F3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Bem-vindo ao Word 2013.dotx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2021-12-01T00:25:00Z</dcterms:created>
  <dcterms:modified xsi:type="dcterms:W3CDTF">2021-12-01T00:29:00Z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